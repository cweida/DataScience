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472A" w14:textId="16933D50" w:rsidR="009B0F6F" w:rsidRPr="00121ED8" w:rsidRDefault="009B0F6F">
      <w:pPr>
        <w:pStyle w:val="Name"/>
        <w:rPr>
          <w:sz w:val="32"/>
          <w:szCs w:val="32"/>
        </w:rPr>
      </w:pPr>
      <w:r w:rsidRPr="00121ED8">
        <w:rPr>
          <w:sz w:val="32"/>
          <w:szCs w:val="32"/>
        </w:rPr>
        <w:t>chase</w:t>
      </w:r>
      <w:r w:rsidR="00004EE8" w:rsidRPr="00121ED8">
        <w:rPr>
          <w:sz w:val="32"/>
          <w:szCs w:val="32"/>
        </w:rPr>
        <w:t xml:space="preserve"> </w:t>
      </w:r>
      <w:r w:rsidRPr="00121ED8">
        <w:rPr>
          <w:sz w:val="32"/>
          <w:szCs w:val="32"/>
        </w:rPr>
        <w:t>Weida</w:t>
      </w:r>
    </w:p>
    <w:p w14:paraId="431AFD96" w14:textId="4406D428" w:rsidR="009B0F6F" w:rsidRDefault="0036142E" w:rsidP="00EF1992">
      <w:pPr>
        <w:pStyle w:val="ContactInfo"/>
        <w:spacing w:line="240" w:lineRule="auto"/>
      </w:pPr>
      <w:r>
        <w:t>514 Hayward Avenue Ames, Iowa 50014</w:t>
      </w:r>
      <w:r w:rsidR="009B0F6F">
        <w:t xml:space="preserve">| </w:t>
      </w:r>
      <w:hyperlink r:id="rId7" w:history="1">
        <w:r w:rsidR="009B0F6F" w:rsidRPr="00DE561D">
          <w:rPr>
            <w:rStyle w:val="Hyperlink"/>
          </w:rPr>
          <w:t>865-318-3448|cweida@iastate.edu</w:t>
        </w:r>
      </w:hyperlink>
    </w:p>
    <w:p w14:paraId="53F5E078" w14:textId="092CF3D2" w:rsidR="00D45612" w:rsidRDefault="0096166A" w:rsidP="00677DCB">
      <w:pPr>
        <w:pStyle w:val="Heading1"/>
        <w:spacing w:before="120"/>
      </w:pPr>
      <w:sdt>
        <w:sdtPr>
          <w:id w:val="-819804518"/>
          <w:placeholder>
            <w:docPart w:val="FE3C8BB62CBB5449AAF32EA4919C12C8"/>
          </w:placeholder>
          <w:temporary/>
          <w:showingPlcHdr/>
          <w15:appearance w15:val="hidden"/>
        </w:sdtPr>
        <w:sdtEndPr/>
        <w:sdtContent>
          <w:bookmarkStart w:id="0" w:name="_GoBack"/>
          <w:r w:rsidR="007965FD">
            <w:t>Skills Summary</w:t>
          </w:r>
          <w:bookmarkEnd w:id="0"/>
        </w:sdtContent>
      </w:sdt>
    </w:p>
    <w:p w14:paraId="033DAA40" w14:textId="5D83C79E" w:rsidR="0059743D" w:rsidRDefault="00BE3CC4" w:rsidP="0059743D">
      <w:pPr>
        <w:pStyle w:val="ListParagraph"/>
        <w:numPr>
          <w:ilvl w:val="0"/>
          <w:numId w:val="12"/>
        </w:numPr>
        <w:spacing w:after="180"/>
      </w:pPr>
      <w:r>
        <w:t>Expertise in Data Science/Machine Learning with Python</w:t>
      </w:r>
    </w:p>
    <w:p w14:paraId="3A6F7F92" w14:textId="6BD228FF" w:rsidR="0059743D" w:rsidRDefault="0059743D" w:rsidP="0059743D">
      <w:pPr>
        <w:pStyle w:val="ListParagraph"/>
        <w:numPr>
          <w:ilvl w:val="0"/>
          <w:numId w:val="12"/>
        </w:numPr>
        <w:spacing w:after="180"/>
      </w:pPr>
      <w:r>
        <w:t>Extensive</w:t>
      </w:r>
      <w:r w:rsidR="00BE3CC4">
        <w:t xml:space="preserve"> </w:t>
      </w:r>
      <w:r>
        <w:t>research experience</w:t>
      </w:r>
    </w:p>
    <w:p w14:paraId="188FE55B" w14:textId="3F4C31EA" w:rsidR="00BE3CC4" w:rsidRDefault="00BE3CC4" w:rsidP="0059743D">
      <w:pPr>
        <w:pStyle w:val="ListParagraph"/>
        <w:numPr>
          <w:ilvl w:val="0"/>
          <w:numId w:val="12"/>
        </w:numPr>
        <w:spacing w:after="180"/>
      </w:pPr>
      <w:r>
        <w:t>High level of skill with mathematics and related technical communication</w:t>
      </w:r>
    </w:p>
    <w:p w14:paraId="6923A4D0" w14:textId="2075095A" w:rsidR="00360699" w:rsidRDefault="00360699" w:rsidP="0059743D">
      <w:pPr>
        <w:pStyle w:val="ListParagraph"/>
        <w:numPr>
          <w:ilvl w:val="0"/>
          <w:numId w:val="12"/>
        </w:numPr>
        <w:spacing w:after="180"/>
      </w:pPr>
      <w:r>
        <w:t>Additional experience with Java and Sage programming languages</w:t>
      </w:r>
    </w:p>
    <w:p w14:paraId="0B8C13CF" w14:textId="77777777" w:rsidR="00D45612" w:rsidRDefault="0096166A">
      <w:pPr>
        <w:pStyle w:val="Heading1"/>
      </w:pPr>
      <w:sdt>
        <w:sdtPr>
          <w:id w:val="-1150367223"/>
          <w:placeholder>
            <w:docPart w:val="93146D21B9231B4F9AE180B3C53229D9"/>
          </w:placeholder>
          <w:temporary/>
          <w:showingPlcHdr/>
          <w15:appearance w15:val="hidden"/>
        </w:sdtPr>
        <w:sdtEndPr/>
        <w:sdtContent>
          <w:r w:rsidR="007965FD">
            <w:t>Education</w:t>
          </w:r>
        </w:sdtContent>
      </w:sdt>
    </w:p>
    <w:p w14:paraId="17E09EEE" w14:textId="77777777" w:rsidR="00D45612" w:rsidRPr="00FC1BC6" w:rsidRDefault="00FC1BC6" w:rsidP="00FC1BC6">
      <w:pPr>
        <w:pStyle w:val="Heading2"/>
        <w:ind w:firstLine="360"/>
        <w:rPr>
          <w:sz w:val="22"/>
        </w:rPr>
      </w:pPr>
      <w:r w:rsidRPr="00FC1BC6">
        <w:rPr>
          <w:sz w:val="22"/>
        </w:rPr>
        <w:t>HS Graduation 2017/North Scott High School</w:t>
      </w:r>
    </w:p>
    <w:p w14:paraId="73F6CC72" w14:textId="77777777" w:rsidR="00004EE8" w:rsidRDefault="00004EE8" w:rsidP="00FC1BC6">
      <w:pPr>
        <w:pStyle w:val="ListParagraph"/>
        <w:numPr>
          <w:ilvl w:val="0"/>
          <w:numId w:val="13"/>
        </w:numPr>
      </w:pPr>
      <w:r>
        <w:t xml:space="preserve">3.72 </w:t>
      </w:r>
      <w:proofErr w:type="spellStart"/>
      <w:r>
        <w:t>Gpa</w:t>
      </w:r>
      <w:proofErr w:type="spellEnd"/>
    </w:p>
    <w:p w14:paraId="1F3DC2D1" w14:textId="6F7430C2" w:rsidR="00D45612" w:rsidRDefault="00121ED8" w:rsidP="00FC1BC6">
      <w:pPr>
        <w:pStyle w:val="ListParagraph"/>
        <w:numPr>
          <w:ilvl w:val="0"/>
          <w:numId w:val="13"/>
        </w:numPr>
      </w:pPr>
      <w:r>
        <w:t>38 transfer</w:t>
      </w:r>
      <w:r w:rsidR="00FC1BC6">
        <w:t xml:space="preserve"> college credit hours</w:t>
      </w:r>
    </w:p>
    <w:p w14:paraId="1F6781CD" w14:textId="77777777" w:rsidR="00FC1BC6" w:rsidRPr="00FC1BC6" w:rsidRDefault="00FC1BC6" w:rsidP="00FC1BC6">
      <w:pPr>
        <w:pStyle w:val="Heading1"/>
        <w:ind w:left="360"/>
        <w:rPr>
          <w:i/>
          <w:sz w:val="22"/>
        </w:rPr>
      </w:pPr>
      <w:r w:rsidRPr="00FC1BC6">
        <w:rPr>
          <w:i/>
          <w:sz w:val="22"/>
        </w:rPr>
        <w:t>Undergraduate (in progress)/Iowa State University</w:t>
      </w:r>
    </w:p>
    <w:p w14:paraId="60EB5FF3" w14:textId="0EE06966" w:rsidR="00FC1BC6" w:rsidRDefault="00466C44" w:rsidP="00FC1BC6">
      <w:pPr>
        <w:pStyle w:val="ListParagraph"/>
        <w:numPr>
          <w:ilvl w:val="0"/>
          <w:numId w:val="13"/>
        </w:numPr>
      </w:pPr>
      <w:r>
        <w:t>Expected graduation in 202</w:t>
      </w:r>
      <w:r w:rsidR="00FF088A">
        <w:t>1</w:t>
      </w:r>
    </w:p>
    <w:p w14:paraId="0E2A371B" w14:textId="2CCC093F" w:rsidR="00FC1BC6" w:rsidRDefault="00FC1BC6" w:rsidP="00FC1BC6">
      <w:pPr>
        <w:pStyle w:val="ListParagraph"/>
        <w:numPr>
          <w:ilvl w:val="0"/>
          <w:numId w:val="13"/>
        </w:numPr>
      </w:pPr>
      <w:r>
        <w:t>Mathematics major</w:t>
      </w:r>
      <w:r w:rsidR="00466C44">
        <w:t xml:space="preserve"> </w:t>
      </w:r>
      <w:r w:rsidR="00BE3CC4">
        <w:t>with</w:t>
      </w:r>
      <w:r w:rsidR="00466C44">
        <w:t xml:space="preserve"> </w:t>
      </w:r>
      <w:r w:rsidR="00121ED8">
        <w:t>Computer Science</w:t>
      </w:r>
      <w:r w:rsidR="00466C44">
        <w:t xml:space="preserve"> </w:t>
      </w:r>
      <w:r w:rsidR="00BE3CC4">
        <w:t xml:space="preserve">and Data Science </w:t>
      </w:r>
      <w:r w:rsidR="00466C44">
        <w:t>minor</w:t>
      </w:r>
      <w:r w:rsidR="00BE3CC4">
        <w:t>s</w:t>
      </w:r>
    </w:p>
    <w:p w14:paraId="0830E419" w14:textId="4BE95829" w:rsidR="0059743D" w:rsidRDefault="0059743D" w:rsidP="00FC1BC6">
      <w:pPr>
        <w:pStyle w:val="ListParagraph"/>
        <w:numPr>
          <w:ilvl w:val="0"/>
          <w:numId w:val="13"/>
        </w:numPr>
      </w:pPr>
      <w:r>
        <w:t>Conduct</w:t>
      </w:r>
      <w:r w:rsidR="00121ED8">
        <w:t>ing</w:t>
      </w:r>
      <w:r>
        <w:t xml:space="preserve"> undergraduate research</w:t>
      </w:r>
      <w:r w:rsidR="00121ED8">
        <w:t xml:space="preserve"> in Graph Theory</w:t>
      </w:r>
      <w:r>
        <w:t xml:space="preserve"> since October 2017</w:t>
      </w:r>
    </w:p>
    <w:p w14:paraId="733CBE99" w14:textId="253D5572" w:rsidR="00466C44" w:rsidRPr="00FC1BC6" w:rsidRDefault="00466C44" w:rsidP="00FC1BC6">
      <w:pPr>
        <w:pStyle w:val="ListParagraph"/>
        <w:numPr>
          <w:ilvl w:val="0"/>
          <w:numId w:val="13"/>
        </w:numPr>
      </w:pPr>
      <w:r>
        <w:t>3.</w:t>
      </w:r>
      <w:r w:rsidR="00FF088A">
        <w:t>0</w:t>
      </w:r>
      <w:r w:rsidR="00121ED8">
        <w:t>8</w:t>
      </w:r>
      <w:r w:rsidR="00FF088A">
        <w:t xml:space="preserve"> </w:t>
      </w:r>
      <w:r>
        <w:t>GPA</w:t>
      </w:r>
    </w:p>
    <w:p w14:paraId="0490AE99" w14:textId="196DC558" w:rsidR="00D45612" w:rsidRDefault="00121ED8">
      <w:pPr>
        <w:pStyle w:val="Heading1"/>
      </w:pPr>
      <w:r>
        <w:t>Work/Educational Experiences</w:t>
      </w:r>
    </w:p>
    <w:p w14:paraId="72340764" w14:textId="38E6B382" w:rsidR="00D45612" w:rsidRDefault="00FC1BC6" w:rsidP="00121ED8">
      <w:pPr>
        <w:pStyle w:val="Heading2"/>
        <w:rPr>
          <w:sz w:val="22"/>
        </w:rPr>
      </w:pPr>
      <w:r w:rsidRPr="00FC1BC6">
        <w:rPr>
          <w:sz w:val="22"/>
        </w:rPr>
        <w:t xml:space="preserve">    </w:t>
      </w:r>
      <w:r w:rsidR="00121ED8">
        <w:rPr>
          <w:sz w:val="22"/>
        </w:rPr>
        <w:t>National Conference for Undergraduate Research</w:t>
      </w:r>
    </w:p>
    <w:p w14:paraId="05815ACC" w14:textId="68E62F29" w:rsidR="00121ED8" w:rsidRDefault="00121ED8" w:rsidP="00121ED8">
      <w:pPr>
        <w:pStyle w:val="ListParagraph"/>
        <w:numPr>
          <w:ilvl w:val="0"/>
          <w:numId w:val="19"/>
        </w:numPr>
      </w:pPr>
      <w:r>
        <w:t xml:space="preserve">Presented research on Anti Van der </w:t>
      </w:r>
      <w:proofErr w:type="spellStart"/>
      <w:r>
        <w:t>Waerden</w:t>
      </w:r>
      <w:proofErr w:type="spellEnd"/>
      <w:r>
        <w:t xml:space="preserve"> numbers</w:t>
      </w:r>
    </w:p>
    <w:p w14:paraId="531A4D00" w14:textId="573327ED" w:rsidR="00121ED8" w:rsidRPr="00121ED8" w:rsidRDefault="00121ED8" w:rsidP="00121ED8">
      <w:pPr>
        <w:pStyle w:val="ListParagraph"/>
        <w:numPr>
          <w:ilvl w:val="0"/>
          <w:numId w:val="19"/>
        </w:numPr>
      </w:pPr>
      <w:r>
        <w:t>Kennesaw, Georgia in April of 2019</w:t>
      </w:r>
    </w:p>
    <w:p w14:paraId="2DD0CF66" w14:textId="65DBEA65" w:rsidR="00466C44" w:rsidRDefault="00466C44" w:rsidP="00466C44">
      <w:pPr>
        <w:pStyle w:val="Heading2"/>
        <w:rPr>
          <w:sz w:val="22"/>
        </w:rPr>
      </w:pPr>
      <w:r>
        <w:rPr>
          <w:sz w:val="22"/>
        </w:rPr>
        <w:t xml:space="preserve">    Bar La Tosca</w:t>
      </w:r>
      <w:r w:rsidR="00121ED8">
        <w:rPr>
          <w:sz w:val="22"/>
        </w:rPr>
        <w:t xml:space="preserve"> (Restaurant)</w:t>
      </w:r>
    </w:p>
    <w:p w14:paraId="4FD579FA" w14:textId="3F3C0A02" w:rsidR="00121ED8" w:rsidRPr="00677DCB" w:rsidRDefault="00466C44" w:rsidP="00677DCB">
      <w:pPr>
        <w:pStyle w:val="ListParagraph"/>
        <w:numPr>
          <w:ilvl w:val="0"/>
          <w:numId w:val="17"/>
        </w:numPr>
        <w:rPr>
          <w:i/>
        </w:rPr>
      </w:pPr>
      <w:r w:rsidRPr="00466C44">
        <w:rPr>
          <w:i/>
        </w:rPr>
        <w:t>Line Cook from</w:t>
      </w:r>
      <w:r>
        <w:rPr>
          <w:i/>
        </w:rPr>
        <w:t xml:space="preserve"> June 2018 to present</w:t>
      </w:r>
    </w:p>
    <w:p w14:paraId="68734141" w14:textId="4BB54F1A" w:rsidR="00D45612" w:rsidRDefault="00FC1BC6">
      <w:pPr>
        <w:pStyle w:val="Heading1"/>
      </w:pPr>
      <w:r>
        <w:t>References</w:t>
      </w:r>
    </w:p>
    <w:p w14:paraId="37EF91F0" w14:textId="66BCBBA2" w:rsidR="00121ED8" w:rsidRDefault="00121ED8" w:rsidP="0059743D">
      <w:pPr>
        <w:pStyle w:val="Heading2"/>
        <w:rPr>
          <w:sz w:val="22"/>
        </w:rPr>
      </w:pPr>
      <w:r>
        <w:rPr>
          <w:sz w:val="22"/>
        </w:rPr>
        <w:t>Alex Schulte (Graduate</w:t>
      </w:r>
      <w:r w:rsidR="00BE3CC4">
        <w:rPr>
          <w:sz w:val="22"/>
        </w:rPr>
        <w:t xml:space="preserve"> Student</w:t>
      </w:r>
      <w:r>
        <w:rPr>
          <w:sz w:val="22"/>
        </w:rPr>
        <w:t xml:space="preserve"> Research Advisor)</w:t>
      </w:r>
    </w:p>
    <w:p w14:paraId="33D25E16" w14:textId="28D41AC9" w:rsidR="00121ED8" w:rsidRPr="00121ED8" w:rsidRDefault="00121ED8" w:rsidP="00121ED8">
      <w:pPr>
        <w:pStyle w:val="Heading2"/>
        <w:numPr>
          <w:ilvl w:val="0"/>
          <w:numId w:val="17"/>
        </w:numPr>
        <w:rPr>
          <w:b w:val="0"/>
          <w:i w:val="0"/>
          <w:sz w:val="22"/>
        </w:rPr>
      </w:pPr>
      <w:r w:rsidRPr="00121ED8">
        <w:rPr>
          <w:b w:val="0"/>
          <w:i w:val="0"/>
          <w:sz w:val="22"/>
        </w:rPr>
        <w:t>E-mail</w:t>
      </w:r>
      <w:r>
        <w:rPr>
          <w:b w:val="0"/>
          <w:i w:val="0"/>
          <w:sz w:val="22"/>
        </w:rPr>
        <w:t>: aschulte@iastate.edu</w:t>
      </w:r>
    </w:p>
    <w:p w14:paraId="61CAFFD7" w14:textId="77777777" w:rsidR="00121ED8" w:rsidRDefault="00121ED8" w:rsidP="0059743D">
      <w:pPr>
        <w:pStyle w:val="Heading2"/>
        <w:rPr>
          <w:sz w:val="22"/>
        </w:rPr>
      </w:pPr>
    </w:p>
    <w:p w14:paraId="308D3315" w14:textId="6C144C96" w:rsidR="0059743D" w:rsidRDefault="0059743D" w:rsidP="0059743D">
      <w:pPr>
        <w:pStyle w:val="Heading2"/>
        <w:rPr>
          <w:sz w:val="22"/>
        </w:rPr>
      </w:pPr>
      <w:r>
        <w:rPr>
          <w:sz w:val="22"/>
        </w:rPr>
        <w:t>Dr. Michael Young (Research Advisor)</w:t>
      </w:r>
    </w:p>
    <w:p w14:paraId="2F6E2BA5" w14:textId="7FE1B0A8" w:rsidR="0059743D" w:rsidRPr="00121ED8" w:rsidRDefault="0059743D" w:rsidP="00876901">
      <w:pPr>
        <w:pStyle w:val="ListParagraph"/>
        <w:numPr>
          <w:ilvl w:val="0"/>
          <w:numId w:val="15"/>
        </w:numPr>
      </w:pPr>
      <w:r>
        <w:t>E-mail: myoung@iastate.edu</w:t>
      </w:r>
      <w:r w:rsidR="00876901" w:rsidRPr="00121ED8">
        <w:t xml:space="preserve">   </w:t>
      </w:r>
    </w:p>
    <w:p w14:paraId="289B5127" w14:textId="4E7E76FF" w:rsidR="00D45612" w:rsidRDefault="00876901" w:rsidP="00876901">
      <w:pPr>
        <w:pStyle w:val="Heading2"/>
        <w:rPr>
          <w:sz w:val="22"/>
        </w:rPr>
      </w:pPr>
      <w:r w:rsidRPr="00876901">
        <w:rPr>
          <w:sz w:val="22"/>
        </w:rPr>
        <w:t xml:space="preserve"> </w:t>
      </w:r>
      <w:r w:rsidR="00121ED8">
        <w:rPr>
          <w:sz w:val="22"/>
        </w:rPr>
        <w:t xml:space="preserve">Brett </w:t>
      </w:r>
      <w:proofErr w:type="spellStart"/>
      <w:r w:rsidR="00121ED8">
        <w:rPr>
          <w:sz w:val="22"/>
        </w:rPr>
        <w:t>Deblieck</w:t>
      </w:r>
      <w:proofErr w:type="spellEnd"/>
      <w:r w:rsidR="00121ED8">
        <w:rPr>
          <w:sz w:val="22"/>
        </w:rPr>
        <w:t xml:space="preserve"> (Current Manager)</w:t>
      </w:r>
    </w:p>
    <w:p w14:paraId="0A2C4E9D" w14:textId="6FD3D91B" w:rsidR="0059743D" w:rsidRDefault="00EF1992" w:rsidP="0059743D">
      <w:pPr>
        <w:pStyle w:val="ListParagraph"/>
        <w:numPr>
          <w:ilvl w:val="0"/>
          <w:numId w:val="15"/>
        </w:numPr>
      </w:pPr>
      <w:r>
        <w:t>Phone: (563) 355-5540</w:t>
      </w:r>
    </w:p>
    <w:sectPr w:rsidR="0059743D" w:rsidSect="0036069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E9FA9" w14:textId="77777777" w:rsidR="0096166A" w:rsidRDefault="0096166A">
      <w:pPr>
        <w:spacing w:after="0" w:line="240" w:lineRule="auto"/>
      </w:pPr>
      <w:r>
        <w:separator/>
      </w:r>
    </w:p>
  </w:endnote>
  <w:endnote w:type="continuationSeparator" w:id="0">
    <w:p w14:paraId="39631981" w14:textId="77777777" w:rsidR="0096166A" w:rsidRDefault="0096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DD0FD" w14:textId="77777777" w:rsidR="00D45612" w:rsidRDefault="007965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E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90937" w14:textId="77777777" w:rsidR="0096166A" w:rsidRDefault="0096166A">
      <w:pPr>
        <w:spacing w:after="0" w:line="240" w:lineRule="auto"/>
      </w:pPr>
      <w:r>
        <w:separator/>
      </w:r>
    </w:p>
  </w:footnote>
  <w:footnote w:type="continuationSeparator" w:id="0">
    <w:p w14:paraId="04A6C676" w14:textId="77777777" w:rsidR="0096166A" w:rsidRDefault="0096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9181D" w14:textId="77777777" w:rsidR="00D45612" w:rsidRDefault="007965F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923244" wp14:editId="459F215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9D6C3F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4832" w14:textId="77777777" w:rsidR="00D45612" w:rsidRDefault="007965F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4CFAB47" wp14:editId="2DEA890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98282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BA66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F30F8"/>
    <w:multiLevelType w:val="hybridMultilevel"/>
    <w:tmpl w:val="F97A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3407D"/>
    <w:multiLevelType w:val="hybridMultilevel"/>
    <w:tmpl w:val="8C3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054F"/>
    <w:multiLevelType w:val="hybridMultilevel"/>
    <w:tmpl w:val="C40E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E61BF"/>
    <w:multiLevelType w:val="hybridMultilevel"/>
    <w:tmpl w:val="F576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45C5F"/>
    <w:multiLevelType w:val="hybridMultilevel"/>
    <w:tmpl w:val="EF2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173B2"/>
    <w:multiLevelType w:val="hybridMultilevel"/>
    <w:tmpl w:val="1436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261C3"/>
    <w:multiLevelType w:val="hybridMultilevel"/>
    <w:tmpl w:val="807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9167F"/>
    <w:multiLevelType w:val="hybridMultilevel"/>
    <w:tmpl w:val="660A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14"/>
  </w:num>
  <w:num w:numId="13">
    <w:abstractNumId w:val="17"/>
  </w:num>
  <w:num w:numId="14">
    <w:abstractNumId w:val="16"/>
  </w:num>
  <w:num w:numId="15">
    <w:abstractNumId w:val="12"/>
  </w:num>
  <w:num w:numId="16">
    <w:abstractNumId w:val="0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6F"/>
    <w:rsid w:val="00004EE8"/>
    <w:rsid w:val="000C31EC"/>
    <w:rsid w:val="00111ED9"/>
    <w:rsid w:val="00121ED8"/>
    <w:rsid w:val="001319E7"/>
    <w:rsid w:val="00215CF9"/>
    <w:rsid w:val="00360699"/>
    <w:rsid w:val="0036142E"/>
    <w:rsid w:val="00466C44"/>
    <w:rsid w:val="0059743D"/>
    <w:rsid w:val="00677DCB"/>
    <w:rsid w:val="007965FD"/>
    <w:rsid w:val="00876901"/>
    <w:rsid w:val="0096166A"/>
    <w:rsid w:val="009B0F6F"/>
    <w:rsid w:val="00BE3CC4"/>
    <w:rsid w:val="00CC765E"/>
    <w:rsid w:val="00D45612"/>
    <w:rsid w:val="00EF1992"/>
    <w:rsid w:val="00EF54B8"/>
    <w:rsid w:val="00F4392E"/>
    <w:rsid w:val="00FC1BC6"/>
    <w:rsid w:val="00FE3131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AC2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B0F6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F6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865-318-3448|cweida@iastate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se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3C8BB62CBB5449AAF32EA4919C1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0F3C0-A424-2E40-9FC6-A29126519859}"/>
      </w:docPartPr>
      <w:docPartBody>
        <w:p w:rsidR="003C62B8" w:rsidRDefault="00DF051A">
          <w:pPr>
            <w:pStyle w:val="FE3C8BB62CBB5449AAF32EA4919C12C8"/>
          </w:pPr>
          <w:r>
            <w:t>Skills Summary</w:t>
          </w:r>
        </w:p>
      </w:docPartBody>
    </w:docPart>
    <w:docPart>
      <w:docPartPr>
        <w:name w:val="93146D21B9231B4F9AE180B3C5322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5049-5176-8C42-997F-BA7CE567EE93}"/>
      </w:docPartPr>
      <w:docPartBody>
        <w:p w:rsidR="003C62B8" w:rsidRDefault="00DF051A">
          <w:pPr>
            <w:pStyle w:val="93146D21B9231B4F9AE180B3C53229D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BA"/>
    <w:rsid w:val="00074989"/>
    <w:rsid w:val="00096594"/>
    <w:rsid w:val="00174924"/>
    <w:rsid w:val="003C62B8"/>
    <w:rsid w:val="0074753B"/>
    <w:rsid w:val="009A73BA"/>
    <w:rsid w:val="009D648E"/>
    <w:rsid w:val="00B14023"/>
    <w:rsid w:val="00D51B35"/>
    <w:rsid w:val="00DF051A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9628437210A439632FA386322D069">
    <w:name w:val="0E79628437210A439632FA386322D069"/>
  </w:style>
  <w:style w:type="paragraph" w:customStyle="1" w:styleId="FD673AE9313A504BAF008C35A10DFBC2">
    <w:name w:val="FD673AE9313A504BAF008C35A10DFBC2"/>
  </w:style>
  <w:style w:type="paragraph" w:customStyle="1" w:styleId="FE3C8BB62CBB5449AAF32EA4919C12C8">
    <w:name w:val="FE3C8BB62CBB5449AAF32EA4919C12C8"/>
  </w:style>
  <w:style w:type="paragraph" w:customStyle="1" w:styleId="F1BA07017E82204E88D636BF05096784">
    <w:name w:val="F1BA07017E82204E88D636BF05096784"/>
  </w:style>
  <w:style w:type="paragraph" w:customStyle="1" w:styleId="93146D21B9231B4F9AE180B3C53229D9">
    <w:name w:val="93146D21B9231B4F9AE180B3C53229D9"/>
  </w:style>
  <w:style w:type="paragraph" w:customStyle="1" w:styleId="ABD8716075E03642B496ABA13EE64935">
    <w:name w:val="ABD8716075E03642B496ABA13EE64935"/>
  </w:style>
  <w:style w:type="paragraph" w:customStyle="1" w:styleId="23211F3B19EA0843A633F4D674D80992">
    <w:name w:val="23211F3B19EA0843A633F4D674D80992"/>
  </w:style>
  <w:style w:type="paragraph" w:customStyle="1" w:styleId="3D803E23BBCE4E4790AFE51FF72430ED">
    <w:name w:val="3D803E23BBCE4E4790AFE51FF72430ED"/>
  </w:style>
  <w:style w:type="paragraph" w:customStyle="1" w:styleId="95999150D794064B904C67782F152B6F">
    <w:name w:val="95999150D794064B904C67782F152B6F"/>
  </w:style>
  <w:style w:type="paragraph" w:customStyle="1" w:styleId="0391218D3CBBD442BC828E30929B38EB">
    <w:name w:val="0391218D3CBBD442BC828E30929B38EB"/>
  </w:style>
  <w:style w:type="paragraph" w:customStyle="1" w:styleId="8D5C8C36D2B3894EA5667189D746CFC5">
    <w:name w:val="8D5C8C36D2B3894EA5667189D746CFC5"/>
  </w:style>
  <w:style w:type="paragraph" w:customStyle="1" w:styleId="427D19BAD9DF014E9A2408559C24906A">
    <w:name w:val="427D19BAD9DF014E9A2408559C24906A"/>
  </w:style>
  <w:style w:type="paragraph" w:customStyle="1" w:styleId="9AF375467203D54A81A20026257A67DC">
    <w:name w:val="9AF375467203D54A81A20026257A67DC"/>
  </w:style>
  <w:style w:type="paragraph" w:customStyle="1" w:styleId="AEB97151872B4B42995BBBDA1861C96A">
    <w:name w:val="AEB97151872B4B42995BBBDA1861C96A"/>
  </w:style>
  <w:style w:type="paragraph" w:customStyle="1" w:styleId="EEEDC06206DFF14D9444DC2DF240B49E">
    <w:name w:val="EEEDC06206DFF14D9444DC2DF240B49E"/>
    <w:rsid w:val="009A73BA"/>
  </w:style>
  <w:style w:type="paragraph" w:customStyle="1" w:styleId="A839903C66092646AC59B1DCA96E11A6">
    <w:name w:val="A839903C66092646AC59B1DCA96E11A6"/>
    <w:rsid w:val="009A7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Weida, Chase M</dc:creator>
  <cp:keywords/>
  <dc:description/>
  <cp:lastModifiedBy>Weida, Chase M</cp:lastModifiedBy>
  <cp:revision>10</cp:revision>
  <dcterms:created xsi:type="dcterms:W3CDTF">2017-09-20T02:50:00Z</dcterms:created>
  <dcterms:modified xsi:type="dcterms:W3CDTF">2019-09-20T22:16:00Z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